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alias w:val="FirstName"/>
        <w:tag w:val="FirstName"/>
        <w:id w:val="1361399679"/>
        <w:placeholder>
          <w:docPart w:val="F72F3966359447BDAC4CF72235DDA109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E0702618-CE74-43FA-A2E5-1E682C64C41F' " w:xpath="/ns0:properties[1]/documentManagement[1]/ns4:FirstName[1]" w:storeItemID="{2C1E70BB-186A-4AC5-9121-996BCBEDCDFA}"/>
        <w:text/>
      </w:sdtPr>
      <w:sdtEndPr/>
      <w:sdtContent>
        <w:p w14:paraId="5C5DC8F4" w14:textId="77777777" w:rsidR="0063600C" w:rsidRDefault="00577F5C">
          <w:r w:rsidRPr="00153843">
            <w:rPr>
              <w:rStyle w:val="PlaceholderText"/>
            </w:rPr>
            <w:t>[FirstName]</w:t>
          </w:r>
        </w:p>
      </w:sdtContent>
    </w:sdt>
    <w:sdt>
      <w:sdtPr>
        <w:alias w:val="DoB"/>
        <w:tag w:val="DoB"/>
        <w:id w:val="-1606114021"/>
        <w:placeholder>
          <w:docPart w:val="91A4691B56F348409240DE3A8BF503CA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E0702618-CE74-43FA-A2E5-1E682C64C41F' " w:xpath="/ns0:properties[1]/documentManagement[1]/ns4:DoB[1]" w:storeItemID="{2C1E70BB-186A-4AC5-9121-996BCBEDCDFA}"/>
        <w:date>
          <w:lid w:val="en-AU"/>
          <w:storeMappedDataAs w:val="dateTime"/>
          <w:calendar w:val="gregorian"/>
        </w:date>
      </w:sdtPr>
      <w:sdtEndPr/>
      <w:sdtContent>
        <w:p w14:paraId="14F3145B" w14:textId="77777777" w:rsidR="00577F5C" w:rsidRDefault="00577F5C">
          <w:r w:rsidRPr="00153843">
            <w:rPr>
              <w:rStyle w:val="PlaceholderText"/>
            </w:rPr>
            <w:t>[DoB]</w:t>
          </w:r>
        </w:p>
      </w:sdtContent>
    </w:sdt>
    <w:sdt>
      <w:sdtPr>
        <w:alias w:val="Gender"/>
        <w:tag w:val="Gender"/>
        <w:id w:val="1690871396"/>
        <w:placeholder>
          <w:docPart w:val="9A918E1B61614AF3B28E32EA52991BC3"/>
        </w:placeholder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E0702618-CE74-43FA-A2E5-1E682C64C41F' " w:xpath="/ns0:properties[1]/documentManagement[1]/ns4:Gender[1]" w:storeItemID="{2C1E70BB-186A-4AC5-9121-996BCBEDCDFA}"/>
        <w:dropDownList w:lastValue="">
          <w:listItem w:value="[Gender]"/>
        </w:dropDownList>
      </w:sdtPr>
      <w:sdtEndPr/>
      <w:sdtContent>
        <w:p w14:paraId="4C60A71F" w14:textId="77777777" w:rsidR="00577F5C" w:rsidRDefault="00577F5C">
          <w:r w:rsidRPr="00153843">
            <w:rPr>
              <w:rStyle w:val="PlaceholderText"/>
            </w:rPr>
            <w:t>[Gender]</w:t>
          </w:r>
        </w:p>
      </w:sdtContent>
    </w:sdt>
    <w:sectPr w:rsidR="00577F5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4D0267"/>
    <w:rsid w:val="00577F5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85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F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7F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72F3966359447BDAC4CF72235DDA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BC57A-94B7-4F2F-9498-3D9B3D786D38}"/>
      </w:docPartPr>
      <w:docPartBody>
        <w:p w14:paraId="18B4ADFB" w14:textId="77777777" w:rsidR="00825268" w:rsidRDefault="00D00859">
          <w:r w:rsidRPr="00153843">
            <w:rPr>
              <w:rStyle w:val="PlaceholderText"/>
            </w:rPr>
            <w:t>[FirstName]</w:t>
          </w:r>
        </w:p>
      </w:docPartBody>
    </w:docPart>
    <w:docPart>
      <w:docPartPr>
        <w:name w:val="91A4691B56F348409240DE3A8BF5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90701-9D20-490A-9C2B-76FDD4668A19}"/>
      </w:docPartPr>
      <w:docPartBody>
        <w:p w14:paraId="18B4ADFC" w14:textId="77777777" w:rsidR="00825268" w:rsidRDefault="00D00859">
          <w:r w:rsidRPr="00153843">
            <w:rPr>
              <w:rStyle w:val="PlaceholderText"/>
            </w:rPr>
            <w:t>[DoB]</w:t>
          </w:r>
        </w:p>
      </w:docPartBody>
    </w:docPart>
    <w:docPart>
      <w:docPartPr>
        <w:name w:val="9A918E1B61614AF3B28E32EA52991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85938-F692-4F35-9E1D-430F6B863DFC}"/>
      </w:docPartPr>
      <w:docPartBody>
        <w:p w14:paraId="18B4ADFD" w14:textId="77777777" w:rsidR="00825268" w:rsidRDefault="00D00859">
          <w:r w:rsidRPr="00153843">
            <w:rPr>
              <w:rStyle w:val="PlaceholderText"/>
            </w:rPr>
            <w:t>[Gender]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59"/>
    <w:rsid w:val="00825268"/>
    <w:rsid w:val="00D0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4ADF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5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85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59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8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eeds Analysis Content Type" ma:contentTypeID="0x010023F8E649FA7149578C87402887D0813C0088FDBE5BF7E8564AB65F20BEC40189E0" ma:contentTypeVersion="1" ma:contentTypeDescription="" ma:contentTypeScope="" ma:versionID="ef832b386913ae131e626b326267a9b7">
  <xsd:schema xmlns:xsd="http://www.w3.org/2001/XMLSchema" xmlns:xs="http://www.w3.org/2001/XMLSchema" xmlns:p="http://schemas.microsoft.com/office/2006/metadata/properties" xmlns:ns1="http://schemas.microsoft.com/sharepoint/v3" xmlns:ns2="E0702618-CE74-43FA-A2E5-1E682C64C41F" targetNamespace="http://schemas.microsoft.com/office/2006/metadata/properties" ma:root="true" ma:fieldsID="f7fea51341de568b110293cd34e2ea1a" ns1:_="" ns2:_="">
    <xsd:import namespace="http://schemas.microsoft.com/sharepoint/v3"/>
    <xsd:import namespace="E0702618-CE74-43FA-A2E5-1E682C64C41F"/>
    <xsd:element name="properties">
      <xsd:complexType>
        <xsd:sequence>
          <xsd:element name="documentManagement">
            <xsd:complexType>
              <xsd:all>
                <xsd:element ref="ns1:TemplateUrl" minOccurs="0"/>
                <xsd:element ref="ns1:xd_ProgID" minOccurs="0"/>
                <xsd:element ref="ns1:xd_Signature" minOccurs="0"/>
                <xsd:element ref="ns2:Referrer" minOccurs="0"/>
                <xsd:element ref="ns2:DateCaptured" minOccurs="0"/>
                <xsd:element ref="ns2:DoB" minOccurs="0"/>
                <xsd:element ref="ns2:Gender" minOccurs="0"/>
                <xsd:element ref="ns2:Marital" minOccurs="0"/>
                <xsd:element ref="ns2:Residential" minOccurs="0"/>
                <xsd:element ref="ns2:Business" minOccurs="0"/>
                <xsd:element ref="ns2:Home" minOccurs="0"/>
                <xsd:element ref="ns2:Email" minOccurs="0"/>
                <xsd:element ref="ns2:CorrespondancePreference" minOccurs="0"/>
                <xsd:element ref="ns2:Will" minOccurs="0"/>
                <xsd:element ref="ns2:Qantas" minOccurs="0"/>
                <xsd:element ref="ns2:RACV" minOccurs="0"/>
                <xsd:element ref="ns2:Solicitor" minOccurs="0"/>
                <xsd:element ref="ns2:Accountant" minOccurs="0"/>
                <xsd:element ref="ns2:FirstName" minOccurs="0"/>
                <xsd:element ref="ns2:Smoker" minOccurs="0"/>
                <xsd:element ref="ns2:SurNameP" minOccurs="0"/>
                <xsd:element ref="ns2:FirstNameP" minOccurs="0"/>
                <xsd:element ref="ns2:DoBP" minOccurs="0"/>
                <xsd:element ref="ns2:GenderP" minOccurs="0"/>
                <xsd:element ref="ns2:MaritalP" minOccurs="0"/>
                <xsd:element ref="ns2:MobileP" minOccurs="0"/>
                <xsd:element ref="ns2:BusinessP" minOccurs="0"/>
                <xsd:element ref="ns2:HomeP" minOccurs="0"/>
                <xsd:element ref="ns2:EmailP" minOccurs="0"/>
                <xsd:element ref="ns2:CorrespondancePreferenceP" minOccurs="0"/>
                <xsd:element ref="ns2:WillP" minOccurs="0"/>
                <xsd:element ref="ns2:QantasP" minOccurs="0"/>
                <xsd:element ref="ns2:RACVP" minOccurs="0"/>
                <xsd:element ref="ns2:AccountantP" minOccurs="0"/>
                <xsd:element ref="ns2:SolicitorP" minOccurs="0"/>
                <xsd:element ref="ns2:SmokerP" minOccurs="0"/>
                <xsd:element ref="ns2:Father" minOccurs="0"/>
                <xsd:element ref="ns2:FatherDOB" minOccurs="0"/>
                <xsd:element ref="ns2:FatherHealth" minOccurs="0"/>
                <xsd:element ref="ns2:Mother" minOccurs="0"/>
                <xsd:element ref="ns2:MotherDOB" minOccurs="0"/>
                <xsd:element ref="ns2:MotherHealth" minOccurs="0"/>
                <xsd:element ref="ns2:Brother" minOccurs="0"/>
                <xsd:element ref="ns2:BrotherDOB" minOccurs="0"/>
                <xsd:element ref="ns2:BrotherHealth" minOccurs="0"/>
                <xsd:element ref="ns2:Brother2" minOccurs="0"/>
                <xsd:element ref="ns2:Brother2DOB" minOccurs="0"/>
                <xsd:element ref="ns2:BrotherHealth2" minOccurs="0"/>
                <xsd:element ref="ns2:Sister" minOccurs="0"/>
                <xsd:element ref="ns2:SisterDOB" minOccurs="0"/>
                <xsd:element ref="ns2:SisterHealth" minOccurs="0"/>
                <xsd:element ref="ns2:Sister2" minOccurs="0"/>
                <xsd:element ref="ns2:SisterDOB2" minOccurs="0"/>
                <xsd:element ref="ns2:SisterHealth2" minOccurs="0"/>
                <xsd:element ref="ns2:FatherP" minOccurs="0"/>
                <xsd:element ref="ns2:FatherPDOB" minOccurs="0"/>
                <xsd:element ref="ns2:FatherHealth1" minOccurs="0"/>
                <xsd:element ref="ns2:MotherP" minOccurs="0"/>
                <xsd:element ref="ns2:MotherPDOB" minOccurs="0"/>
                <xsd:element ref="ns2:MotherHealthP" minOccurs="0"/>
                <xsd:element ref="ns2:BrotherP" minOccurs="0"/>
                <xsd:element ref="ns2:BrotherPDOB" minOccurs="0"/>
                <xsd:element ref="ns2:BrotherHealthP" minOccurs="0"/>
                <xsd:element ref="ns2:Brother2P" minOccurs="0"/>
                <xsd:element ref="ns2:Brother2PDOB" minOccurs="0"/>
                <xsd:element ref="ns2:BrotherHealth2P" minOccurs="0"/>
                <xsd:element ref="ns2:SisterP" minOccurs="0"/>
                <xsd:element ref="ns2:SisterPDOB" minOccurs="0"/>
                <xsd:element ref="ns2:SisterHealthP" minOccurs="0"/>
                <xsd:element ref="ns2:Sister2P" minOccurs="0"/>
                <xsd:element ref="ns2:Sister2PDOB" minOccurs="0"/>
                <xsd:element ref="ns2:SisterHealth2P" minOccurs="0"/>
                <xsd:element ref="ns2:DependantsFirst1" minOccurs="0"/>
                <xsd:element ref="ns2:DependantsSurName1" minOccurs="0"/>
                <xsd:element ref="ns2:Dependants1" minOccurs="0"/>
                <xsd:element ref="ns2:Relation1" minOccurs="0"/>
                <xsd:element ref="ns2:DependantsEducationOccupationLevel1" minOccurs="0"/>
                <xsd:element ref="ns2:DependantsSchoolUniversity1" minOccurs="0"/>
                <xsd:element ref="ns2:DependantsHealth1" minOccurs="0"/>
                <xsd:element ref="ns2:DependantsFirst2" minOccurs="0"/>
                <xsd:element ref="ns2:DependantsSurName1ddRelation2" minOccurs="0"/>
                <xsd:element ref="ns2:Dependants2" minOccurs="0"/>
                <xsd:element ref="ns2:Relation2" minOccurs="0"/>
                <xsd:element ref="ns2:DependantsEducationOccupationLevel2" minOccurs="0"/>
                <xsd:element ref="ns2:DependantsSchoolUniversity2" minOccurs="0"/>
                <xsd:element ref="ns2:DependantsHealth2" minOccurs="0"/>
                <xsd:element ref="ns2:DependantsFirst3" minOccurs="0"/>
                <xsd:element ref="ns2:DependantsSurName3" minOccurs="0"/>
                <xsd:element ref="ns2:Dependants3" minOccurs="0"/>
                <xsd:element ref="ns2:Relation3" minOccurs="0"/>
                <xsd:element ref="ns2:DependantsEducationOccupationLevel3" minOccurs="0"/>
                <xsd:element ref="ns2:DependantsSchoolUniversity3" minOccurs="0"/>
                <xsd:element ref="ns2:DependantsHealth3" minOccurs="0"/>
                <xsd:element ref="ns2:DependantsFirst4" minOccurs="0"/>
                <xsd:element ref="ns2:DependantsSurName4" minOccurs="0"/>
                <xsd:element ref="ns2:Dependants4" minOccurs="0"/>
                <xsd:element ref="ns2:Relation4" minOccurs="0"/>
                <xsd:element ref="ns2:DependantsEducationOccupationLevel4" minOccurs="0"/>
                <xsd:element ref="ns2:DependantsSchoolUniversity4" minOccurs="0"/>
                <xsd:element ref="ns2:DependantsHealth4" minOccurs="0"/>
                <xsd:element ref="ns2:DependantsFirst5" minOccurs="0"/>
                <xsd:element ref="ns2:DependantsSurName5" minOccurs="0"/>
                <xsd:element ref="ns2:Dependants5" minOccurs="0"/>
                <xsd:element ref="ns2:Relation5" minOccurs="0"/>
                <xsd:element ref="ns2:DependantsEducationOccupationLevel5" minOccurs="0"/>
                <xsd:element ref="ns2:DependantsSchoolUniversity5" minOccurs="0"/>
                <xsd:element ref="ns2:DependantsHealth5" minOccurs="0"/>
                <xsd:element ref="ns2:JobTitle1" minOccurs="0"/>
                <xsd:element ref="ns2:EmploymentStatus" minOccurs="0"/>
                <xsd:element ref="ns2:Employer" minOccurs="0"/>
                <xsd:element ref="ns2:HoursPerWeek" minOccurs="0"/>
                <xsd:element ref="ns2:Qualifications" minOccurs="0"/>
                <xsd:element ref="ns2:Remuneration" minOccurs="0"/>
                <xsd:element ref="ns2:Duties" minOccurs="0"/>
                <xsd:element ref="ns2:JobTitleP" minOccurs="0"/>
                <xsd:element ref="ns2:EmploymentStatusP" minOccurs="0"/>
                <xsd:element ref="ns2:EmployerP" minOccurs="0"/>
                <xsd:element ref="ns2:HoursPerWeekP" minOccurs="0"/>
                <xsd:element ref="ns2:QualificationsP" minOccurs="0"/>
                <xsd:element ref="ns2:RemunerationP" minOccurs="0"/>
                <xsd:element ref="ns2:DutiesP" minOccurs="0"/>
                <xsd:element ref="ns2:HealthCondition" minOccurs="0"/>
                <xsd:element ref="ns2:HealthConditionP" minOccurs="0"/>
                <xsd:element ref="ns2:House" minOccurs="0"/>
                <xsd:element ref="ns2:Contents" minOccurs="0"/>
                <xsd:element ref="ns2:Supe" minOccurs="0"/>
                <xsd:element ref="ns2:Cash" minOccurs="0"/>
                <xsd:element ref="ns2:Shares" minOccurs="0"/>
                <xsd:element ref="ns2:InvestmentProperties" minOccurs="0"/>
                <xsd:element ref="ns2:BusinessValue" minOccurs="0"/>
                <xsd:element ref="ns2:PotentialInheritance" minOccurs="0"/>
                <xsd:element ref="ns2:Mortgage" minOccurs="0"/>
                <xsd:element ref="ns2:PersonalLoans" minOccurs="0"/>
                <xsd:element ref="ns2:CreditCardDebt" minOccurs="0"/>
                <xsd:element ref="ns2:InvestmentLoans" minOccurs="0"/>
                <xsd:element ref="ns2:Leases" minOccurs="0"/>
                <xsd:element ref="ns2:BusinessDebt" minOccurs="0"/>
                <xsd:element ref="ns2:Liabilites" minOccurs="0"/>
                <xsd:element ref="ns2:HouseP" minOccurs="0"/>
                <xsd:element ref="ns2:ContentsP" minOccurs="0"/>
                <xsd:element ref="ns2:SuperP" minOccurs="0"/>
                <xsd:element ref="ns2:CashP" minOccurs="0"/>
                <xsd:element ref="ns2:SharesP" minOccurs="0"/>
                <xsd:element ref="ns2:InvestmentPropertiesP" minOccurs="0"/>
                <xsd:element ref="ns2:BusinessValueP" minOccurs="0"/>
                <xsd:element ref="ns2:PotentialInheritanceP" minOccurs="0"/>
                <xsd:element ref="ns2:MortgageP" minOccurs="0"/>
                <xsd:element ref="ns2:PersonalLoansP" minOccurs="0"/>
                <xsd:element ref="ns2:CreditCardDebtP" minOccurs="0"/>
                <xsd:element ref="ns2:InvestmentLoansP" minOccurs="0"/>
                <xsd:element ref="ns2:LeasesP" minOccurs="0"/>
                <xsd:element ref="ns2:BusinessDebtP" minOccurs="0"/>
                <xsd:element ref="ns2:LiabilitesP" minOccurs="0"/>
                <xsd:element ref="ns2:HouseJ" minOccurs="0"/>
                <xsd:element ref="ns2:ContentsJ" minOccurs="0"/>
                <xsd:element ref="ns2:SuperJ" minOccurs="0"/>
                <xsd:element ref="ns2:CashJ" minOccurs="0"/>
                <xsd:element ref="ns2:SharesJ" minOccurs="0"/>
                <xsd:element ref="ns2:InvestmentPropertiesJ" minOccurs="0"/>
                <xsd:element ref="ns2:BusinessValueJ" minOccurs="0"/>
                <xsd:element ref="ns2:PotentialInheritanceJ" minOccurs="0"/>
                <xsd:element ref="ns2:MortgageJ" minOccurs="0"/>
                <xsd:element ref="ns2:PersonalLoansJ" minOccurs="0"/>
                <xsd:element ref="ns2:CreditCardDebtJ" minOccurs="0"/>
                <xsd:element ref="ns2:InvestmentLoansJ" minOccurs="0"/>
                <xsd:element ref="ns2:LeasesJ" minOccurs="0"/>
                <xsd:element ref="ns2:BusinessDebtJ" minOccurs="0"/>
                <xsd:element ref="ns2:LiabilitesJ" minOccurs="0"/>
                <xsd:element ref="ns2:Income" minOccurs="0"/>
                <xsd:element ref="ns2:ClientIncome" minOccurs="0"/>
                <xsd:element ref="ns2:PartnerIncome" minOccurs="0"/>
                <xsd:element ref="ns2:IncomeProtection" minOccurs="0"/>
                <xsd:element ref="ns2:LifeCover" minOccurs="0"/>
                <xsd:element ref="ns2:Disable" minOccurs="0"/>
                <xsd:element ref="ns2:Trauma" minOccurs="0"/>
                <xsd:element ref="ns2:OtherInsu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TemplateUrl" ma:index="1" nillable="true" ma:displayName="Template Link" ma:hidden="true" ma:internalName="TemplateUrl">
      <xsd:simpleType>
        <xsd:restriction base="dms:Text"/>
      </xsd:simpleType>
    </xsd:element>
    <xsd:element name="xd_ProgID" ma:index="2" nillable="true" ma:displayName="HTML File Link" ma:hidden="true" ma:internalName="xd_ProgID">
      <xsd:simpleType>
        <xsd:restriction base="dms:Text"/>
      </xsd:simpleType>
    </xsd:element>
    <xsd:element name="xd_Signature" ma:index="3" nillable="true" ma:displayName="Is Signed" ma:hidden="true" ma:internalName="xd_Signature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02618-CE74-43FA-A2E5-1E682C64C41F" elementFormDefault="qualified">
    <xsd:import namespace="http://schemas.microsoft.com/office/2006/documentManagement/types"/>
    <xsd:import namespace="http://schemas.microsoft.com/office/infopath/2007/PartnerControls"/>
    <xsd:element name="Referrer" ma:index="6" nillable="true" ma:displayName="Referrer" ma:internalName="Referrer">
      <xsd:simpleType>
        <xsd:restriction base="dms:Text"/>
      </xsd:simpleType>
    </xsd:element>
    <xsd:element name="DateCaptured" ma:index="7" nillable="true" ma:displayName="Date" ma:internalName="DateCaptured">
      <xsd:simpleType>
        <xsd:restriction base="dms:DateTime"/>
      </xsd:simpleType>
    </xsd:element>
    <xsd:element name="DoB" ma:index="8" nillable="true" ma:displayName="DoB" ma:internalName="DoB">
      <xsd:simpleType>
        <xsd:restriction base="dms:DateTime"/>
      </xsd:simpleType>
    </xsd:element>
    <xsd:element name="Gender" ma:index="9" nillable="true" ma:displayName="Gender" ma:internalName="Gender">
      <xsd:simpleType>
        <xsd:restriction base="dms:Choice">
          <xsd:enumeration value="Female"/>
          <xsd:enumeration value="Male"/>
        </xsd:restriction>
      </xsd:simpleType>
    </xsd:element>
    <xsd:element name="Marital" ma:index="10" nillable="true" ma:displayName="MaritalStatus" ma:internalName="Marital">
      <xsd:simpleType>
        <xsd:restriction base="dms:Choice">
          <xsd:enumeration value="Married"/>
          <xsd:enumeration value="Single"/>
          <xsd:enumeration value="De Facto"/>
          <xsd:enumeration value="Divorced"/>
          <xsd:enumeration value="Seperated"/>
        </xsd:restriction>
      </xsd:simpleType>
    </xsd:element>
    <xsd:element name="Residential" ma:index="11" nillable="true" ma:displayName="Residential" ma:internalName="Residential">
      <xsd:simpleType>
        <xsd:restriction base="dms:Note">
          <xsd:maxLength value="255"/>
        </xsd:restriction>
      </xsd:simpleType>
    </xsd:element>
    <xsd:element name="Business" ma:index="12" nillable="true" ma:displayName="Business" ma:internalName="Business">
      <xsd:simpleType>
        <xsd:restriction base="dms:Text"/>
      </xsd:simpleType>
    </xsd:element>
    <xsd:element name="Home" ma:index="13" nillable="true" ma:displayName="Home" ma:internalName="Home">
      <xsd:simpleType>
        <xsd:restriction base="dms:Text"/>
      </xsd:simpleType>
    </xsd:element>
    <xsd:element name="Email" ma:index="14" nillable="true" ma:displayName="Email" ma:internalName="Email">
      <xsd:simpleType>
        <xsd:restriction base="dms:Text"/>
      </xsd:simpleType>
    </xsd:element>
    <xsd:element name="CorrespondancePreference" ma:index="15" nillable="true" ma:displayName="CorrespondancePreference" ma:internalName="CorrespondancePreference">
      <xsd:simpleType>
        <xsd:restriction base="dms:Choice">
          <xsd:enumeration value="Email"/>
          <xsd:enumeration value="Post"/>
        </xsd:restriction>
      </xsd:simpleType>
    </xsd:element>
    <xsd:element name="Will" ma:index="16" nillable="true" ma:displayName="Will" ma:internalName="Will">
      <xsd:simpleType>
        <xsd:restriction base="dms:Boolean"/>
      </xsd:simpleType>
    </xsd:element>
    <xsd:element name="Qantas" ma:index="17" nillable="true" ma:displayName="Qantas" ma:internalName="Qantas">
      <xsd:simpleType>
        <xsd:restriction base="dms:Text"/>
      </xsd:simpleType>
    </xsd:element>
    <xsd:element name="RACV" ma:index="18" nillable="true" ma:displayName="RACV" ma:internalName="RACV">
      <xsd:simpleType>
        <xsd:restriction base="dms:Text"/>
      </xsd:simpleType>
    </xsd:element>
    <xsd:element name="Solicitor" ma:index="19" nillable="true" ma:displayName="Solicitor" ma:internalName="Solicitor">
      <xsd:simpleType>
        <xsd:restriction base="dms:Text"/>
      </xsd:simpleType>
    </xsd:element>
    <xsd:element name="Accountant" ma:index="20" nillable="true" ma:displayName="Accountant" ma:internalName="Accountant">
      <xsd:simpleType>
        <xsd:restriction base="dms:Text"/>
      </xsd:simpleType>
    </xsd:element>
    <xsd:element name="FirstName" ma:index="21" nillable="true" ma:displayName="FirstName" ma:internalName="FirstName">
      <xsd:simpleType>
        <xsd:restriction base="dms:Text"/>
      </xsd:simpleType>
    </xsd:element>
    <xsd:element name="Smoker" ma:index="22" nillable="true" ma:displayName="Smoker" ma:internalName="Smoker">
      <xsd:simpleType>
        <xsd:restriction base="dms:Choice">
          <xsd:enumeration value="Smoker"/>
          <xsd:enumeration value="Non-smoker"/>
        </xsd:restriction>
      </xsd:simpleType>
    </xsd:element>
    <xsd:element name="SurNameP" ma:index="23" nillable="true" ma:displayName="SurNameP" ma:internalName="SurNameP">
      <xsd:simpleType>
        <xsd:restriction base="dms:Text"/>
      </xsd:simpleType>
    </xsd:element>
    <xsd:element name="FirstNameP" ma:index="24" nillable="true" ma:displayName="FirstNameP" ma:internalName="FirstNameP">
      <xsd:simpleType>
        <xsd:restriction base="dms:Text"/>
      </xsd:simpleType>
    </xsd:element>
    <xsd:element name="DoBP" ma:index="25" nillable="true" ma:displayName="DoBP" ma:internalName="DoBP">
      <xsd:simpleType>
        <xsd:restriction base="dms:DateTime"/>
      </xsd:simpleType>
    </xsd:element>
    <xsd:element name="GenderP" ma:index="26" nillable="true" ma:displayName="GenderP" ma:internalName="GenderP">
      <xsd:simpleType>
        <xsd:restriction base="dms:Choice">
          <xsd:enumeration value="Female"/>
          <xsd:enumeration value="Male"/>
        </xsd:restriction>
      </xsd:simpleType>
    </xsd:element>
    <xsd:element name="MaritalP" ma:index="27" nillable="true" ma:displayName="MaritalStatusP" ma:internalName="MaritalP">
      <xsd:simpleType>
        <xsd:restriction base="dms:Choice">
          <xsd:enumeration value="Married"/>
          <xsd:enumeration value="Single"/>
          <xsd:enumeration value="De Facto"/>
          <xsd:enumeration value="Divorced"/>
          <xsd:enumeration value="Seperated"/>
        </xsd:restriction>
      </xsd:simpleType>
    </xsd:element>
    <xsd:element name="MobileP" ma:index="28" nillable="true" ma:displayName="ResidentialP" ma:internalName="MobileP">
      <xsd:simpleType>
        <xsd:restriction base="dms:Note">
          <xsd:maxLength value="255"/>
        </xsd:restriction>
      </xsd:simpleType>
    </xsd:element>
    <xsd:element name="BusinessP" ma:index="29" nillable="true" ma:displayName="BusinessP" ma:internalName="BusinessP">
      <xsd:simpleType>
        <xsd:restriction base="dms:Text"/>
      </xsd:simpleType>
    </xsd:element>
    <xsd:element name="HomeP" ma:index="30" nillable="true" ma:displayName="HomeP" ma:internalName="HomeP">
      <xsd:simpleType>
        <xsd:restriction base="dms:Text"/>
      </xsd:simpleType>
    </xsd:element>
    <xsd:element name="EmailP" ma:index="31" nillable="true" ma:displayName="EmailP" ma:internalName="EmailP">
      <xsd:simpleType>
        <xsd:restriction base="dms:Text"/>
      </xsd:simpleType>
    </xsd:element>
    <xsd:element name="CorrespondancePreferenceP" ma:index="32" nillable="true" ma:displayName="CorrespondancePreferenceP" ma:internalName="CorrespondancePreferenceP">
      <xsd:simpleType>
        <xsd:restriction base="dms:Choice"/>
      </xsd:simpleType>
    </xsd:element>
    <xsd:element name="WillP" ma:index="33" nillable="true" ma:displayName="WillP" ma:internalName="WillP">
      <xsd:simpleType>
        <xsd:restriction base="dms:Boolean"/>
      </xsd:simpleType>
    </xsd:element>
    <xsd:element name="QantasP" ma:index="34" nillable="true" ma:displayName="QantasP" ma:internalName="QantasP">
      <xsd:simpleType>
        <xsd:restriction base="dms:Text"/>
      </xsd:simpleType>
    </xsd:element>
    <xsd:element name="RACVP" ma:index="35" nillable="true" ma:displayName="RACVP" ma:internalName="RACVP">
      <xsd:simpleType>
        <xsd:restriction base="dms:Text"/>
      </xsd:simpleType>
    </xsd:element>
    <xsd:element name="AccountantP" ma:index="36" nillable="true" ma:displayName="AccountantP" ma:internalName="AccountantP">
      <xsd:simpleType>
        <xsd:restriction base="dms:Text"/>
      </xsd:simpleType>
    </xsd:element>
    <xsd:element name="SolicitorP" ma:index="37" nillable="true" ma:displayName="SolicitorP" ma:internalName="SolicitorP">
      <xsd:simpleType>
        <xsd:restriction base="dms:Text"/>
      </xsd:simpleType>
    </xsd:element>
    <xsd:element name="SmokerP" ma:index="38" nillable="true" ma:displayName="SmokerP" ma:internalName="SmokerP">
      <xsd:simpleType>
        <xsd:restriction base="dms:Choice">
          <xsd:enumeration value="Smoker"/>
          <xsd:enumeration value="Non-smoker"/>
        </xsd:restriction>
      </xsd:simpleType>
    </xsd:element>
    <xsd:element name="Father" ma:index="39" nillable="true" ma:displayName="Father" ma:internalName="Father">
      <xsd:simpleType>
        <xsd:restriction base="dms:Text"/>
      </xsd:simpleType>
    </xsd:element>
    <xsd:element name="FatherDOB" ma:index="40" nillable="true" ma:displayName="FatherDOB" ma:internalName="FatherDOB">
      <xsd:simpleType>
        <xsd:restriction base="dms:DateTime"/>
      </xsd:simpleType>
    </xsd:element>
    <xsd:element name="FatherHealth" ma:index="41" nillable="true" ma:displayName="FatherHealth" ma:format="RadioButtons" ma:internalName="FatherHeal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Mother" ma:index="42" nillable="true" ma:displayName="Mother" ma:internalName="Mother">
      <xsd:simpleType>
        <xsd:restriction base="dms:Text"/>
      </xsd:simpleType>
    </xsd:element>
    <xsd:element name="MotherDOB" ma:index="43" nillable="true" ma:displayName="MotherDOB" ma:internalName="MotherDOB">
      <xsd:simpleType>
        <xsd:restriction base="dms:DateTime"/>
      </xsd:simpleType>
    </xsd:element>
    <xsd:element name="MotherHealth" ma:index="44" nillable="true" ma:displayName="MotherHealth" ma:format="RadioButtons" ma:internalName="MotherHeal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Brother" ma:index="45" nillable="true" ma:displayName="Brother" ma:internalName="Brother">
      <xsd:simpleType>
        <xsd:restriction base="dms:Text"/>
      </xsd:simpleType>
    </xsd:element>
    <xsd:element name="BrotherDOB" ma:index="46" nillable="true" ma:displayName="BrotherDOB" ma:internalName="BrotherDOB">
      <xsd:simpleType>
        <xsd:restriction base="dms:DateTime"/>
      </xsd:simpleType>
    </xsd:element>
    <xsd:element name="BrotherHealth" ma:index="47" nillable="true" ma:displayName="BrotherHealth" ma:format="RadioButtons" ma:internalName="BrotherHeal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Brother2" ma:index="48" nillable="true" ma:displayName="Brother2" ma:internalName="Brother2">
      <xsd:simpleType>
        <xsd:restriction base="dms:Text"/>
      </xsd:simpleType>
    </xsd:element>
    <xsd:element name="Brother2DOB" ma:index="49" nillable="true" ma:displayName="Brother2DOB" ma:internalName="Brother2DOB">
      <xsd:simpleType>
        <xsd:restriction base="dms:DateTime"/>
      </xsd:simpleType>
    </xsd:element>
    <xsd:element name="BrotherHealth2" ma:index="50" nillable="true" ma:displayName="BrotherHealth2" ma:format="RadioButtons" ma:internalName="BrotherHealth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Sister" ma:index="51" nillable="true" ma:displayName="Sister" ma:internalName="Sister">
      <xsd:simpleType>
        <xsd:restriction base="dms:Text"/>
      </xsd:simpleType>
    </xsd:element>
    <xsd:element name="SisterDOB" ma:index="52" nillable="true" ma:displayName="SisterDOB" ma:internalName="SisterDOB">
      <xsd:simpleType>
        <xsd:restriction base="dms:DateTime"/>
      </xsd:simpleType>
    </xsd:element>
    <xsd:element name="SisterHealth" ma:index="53" nillable="true" ma:displayName="SisterHealth" ma:internalName="SisterHealth">
      <xsd:simpleType>
        <xsd:restriction base="dms:Text"/>
      </xsd:simpleType>
    </xsd:element>
    <xsd:element name="Sister2" ma:index="54" nillable="true" ma:displayName="Sister2" ma:internalName="Sister2">
      <xsd:simpleType>
        <xsd:restriction base="dms:Text"/>
      </xsd:simpleType>
    </xsd:element>
    <xsd:element name="SisterDOB2" ma:index="55" nillable="true" ma:displayName="SisterDOB2" ma:internalName="SisterDOB2">
      <xsd:simpleType>
        <xsd:restriction base="dms:DateTime"/>
      </xsd:simpleType>
    </xsd:element>
    <xsd:element name="SisterHealth2" ma:index="56" nillable="true" ma:displayName="SisterHealth2" ma:format="RadioButtons" ma:internalName="SisterHealth2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FatherP" ma:index="57" nillable="true" ma:displayName="FatherP" ma:internalName="FatherP">
      <xsd:simpleType>
        <xsd:restriction base="dms:Text"/>
      </xsd:simpleType>
    </xsd:element>
    <xsd:element name="FatherPDOB" ma:index="58" nillable="true" ma:displayName="FatherPDOB" ma:internalName="FatherPDOB">
      <xsd:simpleType>
        <xsd:restriction base="dms:DateTime"/>
      </xsd:simpleType>
    </xsd:element>
    <xsd:element name="FatherHealth1" ma:index="59" nillable="true" ma:displayName="FatherHealthP" ma:format="RadioButtons" ma:internalName="FatherHealth1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MotherP" ma:index="60" nillable="true" ma:displayName="MotherP" ma:internalName="MotherP">
      <xsd:simpleType>
        <xsd:restriction base="dms:Text"/>
      </xsd:simpleType>
    </xsd:element>
    <xsd:element name="MotherPDOB" ma:index="61" nillable="true" ma:displayName="MotherPDOB" ma:internalName="MotherPDOB">
      <xsd:simpleType>
        <xsd:restriction base="dms:DateTime"/>
      </xsd:simpleType>
    </xsd:element>
    <xsd:element name="MotherHealthP" ma:index="62" nillable="true" ma:displayName="MotherHealthP" ma:format="RadioButtons" ma:internalName="MotherHealth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BrotherP" ma:index="63" nillable="true" ma:displayName="BrotherP" ma:internalName="BrotherP">
      <xsd:simpleType>
        <xsd:restriction base="dms:Text"/>
      </xsd:simpleType>
    </xsd:element>
    <xsd:element name="BrotherPDOB" ma:index="64" nillable="true" ma:displayName="BrotherPDOB" ma:internalName="BrotherPDOB">
      <xsd:simpleType>
        <xsd:restriction base="dms:DateTime"/>
      </xsd:simpleType>
    </xsd:element>
    <xsd:element name="BrotherHealthP" ma:index="65" nillable="true" ma:displayName="BrotherHealthP" ma:format="RadioButtons" ma:internalName="BrotherHealth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Brother2P" ma:index="66" nillable="true" ma:displayName="Brother2P" ma:internalName="Brother2P">
      <xsd:simpleType>
        <xsd:restriction base="dms:Text"/>
      </xsd:simpleType>
    </xsd:element>
    <xsd:element name="Brother2PDOB" ma:index="67" nillable="true" ma:displayName="Brother2PDOB" ma:internalName="Brother2PDOB">
      <xsd:simpleType>
        <xsd:restriction base="dms:DateTime"/>
      </xsd:simpleType>
    </xsd:element>
    <xsd:element name="BrotherHealth2P" ma:index="68" nillable="true" ma:displayName="BrotherHealth2P" ma:format="RadioButtons" ma:internalName="BrotherHealth2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SisterP" ma:index="69" nillable="true" ma:displayName="SisterP" ma:internalName="SisterP">
      <xsd:simpleType>
        <xsd:restriction base="dms:Text"/>
      </xsd:simpleType>
    </xsd:element>
    <xsd:element name="SisterPDOB" ma:index="70" nillable="true" ma:displayName="SisterPDOB" ma:internalName="SisterPDOB">
      <xsd:simpleType>
        <xsd:restriction base="dms:DateTime"/>
      </xsd:simpleType>
    </xsd:element>
    <xsd:element name="SisterHealthP" ma:index="71" nillable="true" ma:displayName="SisterHealthP" ma:format="RadioButtons" ma:internalName="SisterHealth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Sister2P" ma:index="72" nillable="true" ma:displayName="Sister2P" ma:internalName="Sister2P">
      <xsd:simpleType>
        <xsd:restriction base="dms:Text"/>
      </xsd:simpleType>
    </xsd:element>
    <xsd:element name="Sister2PDOB" ma:index="73" nillable="true" ma:displayName="Sister2PDOB" ma:internalName="Sister2PDOB">
      <xsd:simpleType>
        <xsd:restriction base="dms:DateTime"/>
      </xsd:simpleType>
    </xsd:element>
    <xsd:element name="SisterHealth2P" ma:index="74" nillable="true" ma:displayName="SisterHealth2P" ma:format="RadioButtons" ma:internalName="SisterHealth2P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ack"/>
                    <xsd:enumeration value="Cancer"/>
                    <xsd:enumeration value="Dementia"/>
                    <xsd:enumeration value="Heart Disease"/>
                    <xsd:enumeration value="High Blood Pressure"/>
                    <xsd:enumeration value="High Cholesterol"/>
                    <xsd:enumeration value="Kidney Disease"/>
                    <xsd:enumeration value="Mental Illness"/>
                    <xsd:enumeration value="Stroke"/>
                    <xsd:enumeration value="Diabetes"/>
                    <xsd:enumeration value="Cancer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DependantsFirst1" ma:index="75" nillable="true" ma:displayName="DependantsFirst1" ma:internalName="DependantsFirst1">
      <xsd:simpleType>
        <xsd:restriction base="dms:Text"/>
      </xsd:simpleType>
    </xsd:element>
    <xsd:element name="DependantsSurName1" ma:index="76" nillable="true" ma:displayName="DependantsSurName1" ma:internalName="DependantsSurName1">
      <xsd:simpleType>
        <xsd:restriction base="dms:Text"/>
      </xsd:simpleType>
    </xsd:element>
    <xsd:element name="Dependants1" ma:index="77" nillable="true" ma:displayName="Dependants1" ma:internalName="Dependants1">
      <xsd:simpleType>
        <xsd:restriction base="dms:DateTime"/>
      </xsd:simpleType>
    </xsd:element>
    <xsd:element name="Relation1" ma:index="78" nillable="true" ma:displayName="Relation1" ma:internalName="Relation1">
      <xsd:simpleType>
        <xsd:restriction base="dms:Choice">
          <xsd:enumeration value="Daughter"/>
          <xsd:enumeration value="Son"/>
          <xsd:enumeration value="Step-Daughter"/>
          <xsd:enumeration value="Step-Son"/>
        </xsd:restriction>
      </xsd:simpleType>
    </xsd:element>
    <xsd:element name="DependantsEducationOccupationLevel1" ma:index="79" nillable="true" ma:displayName="DependantsEducationOccupationLevel1" ma:internalName="DependantsEducationOccupationLevel1">
      <xsd:simpleType>
        <xsd:restriction base="dms:Text"/>
      </xsd:simpleType>
    </xsd:element>
    <xsd:element name="DependantsSchoolUniversity1" ma:index="80" nillable="true" ma:displayName="DependantsSchoolUniversity1" ma:internalName="DependantsSchoolUniversity1">
      <xsd:simpleType>
        <xsd:restriction base="dms:Text"/>
      </xsd:simpleType>
    </xsd:element>
    <xsd:element name="DependantsHealth1" ma:index="81" nillable="true" ma:displayName="DependantsHealth1" ma:internalName="DependantsHealth1">
      <xsd:simpleType>
        <xsd:restriction base="dms:Text"/>
      </xsd:simpleType>
    </xsd:element>
    <xsd:element name="DependantsFirst2" ma:index="82" nillable="true" ma:displayName="DependantsFirst2" ma:internalName="DependantsFirst2">
      <xsd:simpleType>
        <xsd:restriction base="dms:Text"/>
      </xsd:simpleType>
    </xsd:element>
    <xsd:element name="DependantsSurName1ddRelation2" ma:index="83" nillable="true" ma:displayName="DependantsSurName2" ma:internalName="DependantsSurName1ddRelation2">
      <xsd:simpleType>
        <xsd:restriction base="dms:Text"/>
      </xsd:simpleType>
    </xsd:element>
    <xsd:element name="Dependants2" ma:index="84" nillable="true" ma:displayName="Dependants2" ma:internalName="Dependants2">
      <xsd:simpleType>
        <xsd:restriction base="dms:DateTime"/>
      </xsd:simpleType>
    </xsd:element>
    <xsd:element name="Relation2" ma:index="85" nillable="true" ma:displayName="Relation2" ma:internalName="Relation2">
      <xsd:simpleType>
        <xsd:restriction base="dms:Choice">
          <xsd:enumeration value="Daughter"/>
          <xsd:enumeration value="Son"/>
          <xsd:enumeration value="Step-Daughter"/>
          <xsd:enumeration value="Step-Son"/>
        </xsd:restriction>
      </xsd:simpleType>
    </xsd:element>
    <xsd:element name="DependantsEducationOccupationLevel2" ma:index="86" nillable="true" ma:displayName="DependantsEducationOccupationLevel2" ma:internalName="DependantsEducationOccupationLevel2">
      <xsd:simpleType>
        <xsd:restriction base="dms:Text"/>
      </xsd:simpleType>
    </xsd:element>
    <xsd:element name="DependantsSchoolUniversity2" ma:index="87" nillable="true" ma:displayName="DependantsSchoolUniversity2" ma:internalName="DependantsSchoolUniversity2">
      <xsd:simpleType>
        <xsd:restriction base="dms:Text"/>
      </xsd:simpleType>
    </xsd:element>
    <xsd:element name="DependantsHealth2" ma:index="88" nillable="true" ma:displayName="DependantsHealth2" ma:internalName="DependantsHealth2">
      <xsd:simpleType>
        <xsd:restriction base="dms:Text"/>
      </xsd:simpleType>
    </xsd:element>
    <xsd:element name="DependantsFirst3" ma:index="89" nillable="true" ma:displayName="DependantsFirst3" ma:internalName="DependantsFirst3">
      <xsd:simpleType>
        <xsd:restriction base="dms:Text"/>
      </xsd:simpleType>
    </xsd:element>
    <xsd:element name="DependantsSurName3" ma:index="90" nillable="true" ma:displayName="DependantsSurName3" ma:internalName="DependantsSurName3">
      <xsd:simpleType>
        <xsd:restriction base="dms:Text"/>
      </xsd:simpleType>
    </xsd:element>
    <xsd:element name="Dependants3" ma:index="91" nillable="true" ma:displayName="Dependants3" ma:internalName="Dependants3">
      <xsd:simpleType>
        <xsd:restriction base="dms:DateTime"/>
      </xsd:simpleType>
    </xsd:element>
    <xsd:element name="Relation3" ma:index="92" nillable="true" ma:displayName="Relation3" ma:internalName="Relation3">
      <xsd:simpleType>
        <xsd:restriction base="dms:Choice">
          <xsd:enumeration value="Daughter"/>
          <xsd:enumeration value="Son"/>
          <xsd:enumeration value="Step-Daughter"/>
          <xsd:enumeration value="Step-Son"/>
        </xsd:restriction>
      </xsd:simpleType>
    </xsd:element>
    <xsd:element name="DependantsEducationOccupationLevel3" ma:index="93" nillable="true" ma:displayName="DependantsEducationOccupationLevel3" ma:internalName="DependantsEducationOccupationLevel3">
      <xsd:simpleType>
        <xsd:restriction base="dms:Text"/>
      </xsd:simpleType>
    </xsd:element>
    <xsd:element name="DependantsSchoolUniversity3" ma:index="94" nillable="true" ma:displayName="DependantsSchoolUniversity3" ma:internalName="DependantsSchoolUniversity3">
      <xsd:simpleType>
        <xsd:restriction base="dms:Text"/>
      </xsd:simpleType>
    </xsd:element>
    <xsd:element name="DependantsHealth3" ma:index="95" nillable="true" ma:displayName="DependantsHealth3" ma:internalName="DependantsHealth3">
      <xsd:simpleType>
        <xsd:restriction base="dms:Text"/>
      </xsd:simpleType>
    </xsd:element>
    <xsd:element name="DependantsFirst4" ma:index="96" nillable="true" ma:displayName="DependantsFirst4" ma:internalName="DependantsFirst4">
      <xsd:simpleType>
        <xsd:restriction base="dms:Text"/>
      </xsd:simpleType>
    </xsd:element>
    <xsd:element name="DependantsSurName4" ma:index="97" nillable="true" ma:displayName="DependantsSurName4" ma:internalName="DependantsSurName4">
      <xsd:simpleType>
        <xsd:restriction base="dms:Text"/>
      </xsd:simpleType>
    </xsd:element>
    <xsd:element name="Dependants4" ma:index="98" nillable="true" ma:displayName="Dependants4" ma:internalName="Dependants4">
      <xsd:simpleType>
        <xsd:restriction base="dms:DateTime"/>
      </xsd:simpleType>
    </xsd:element>
    <xsd:element name="Relation4" ma:index="99" nillable="true" ma:displayName="Relation4" ma:internalName="Relation4">
      <xsd:simpleType>
        <xsd:restriction base="dms:Choice">
          <xsd:enumeration value="Daughter"/>
          <xsd:enumeration value="Son"/>
          <xsd:enumeration value="Step-Daughter"/>
          <xsd:enumeration value="Step-Son"/>
        </xsd:restriction>
      </xsd:simpleType>
    </xsd:element>
    <xsd:element name="DependantsEducationOccupationLevel4" ma:index="100" nillable="true" ma:displayName="DependantsEducationOccupationLevel4" ma:internalName="DependantsEducationOccupationLevel4">
      <xsd:simpleType>
        <xsd:restriction base="dms:Text"/>
      </xsd:simpleType>
    </xsd:element>
    <xsd:element name="DependantsSchoolUniversity4" ma:index="101" nillable="true" ma:displayName="DependantsSchoolUniversity4" ma:internalName="DependantsSchoolUniversity4">
      <xsd:simpleType>
        <xsd:restriction base="dms:Text"/>
      </xsd:simpleType>
    </xsd:element>
    <xsd:element name="DependantsHealth4" ma:index="102" nillable="true" ma:displayName="DependantsHealth4" ma:internalName="DependantsHealth4">
      <xsd:simpleType>
        <xsd:restriction base="dms:Text"/>
      </xsd:simpleType>
    </xsd:element>
    <xsd:element name="DependantsFirst5" ma:index="103" nillable="true" ma:displayName="DependantsFirst5" ma:internalName="DependantsFirst5">
      <xsd:simpleType>
        <xsd:restriction base="dms:Text"/>
      </xsd:simpleType>
    </xsd:element>
    <xsd:element name="DependantsSurName5" ma:index="104" nillable="true" ma:displayName="DependantsSurName5" ma:internalName="DependantsSurName5">
      <xsd:simpleType>
        <xsd:restriction base="dms:Text"/>
      </xsd:simpleType>
    </xsd:element>
    <xsd:element name="Dependants5" ma:index="105" nillable="true" ma:displayName="Dependants5" ma:internalName="Dependants5">
      <xsd:simpleType>
        <xsd:restriction base="dms:DateTime"/>
      </xsd:simpleType>
    </xsd:element>
    <xsd:element name="Relation5" ma:index="106" nillable="true" ma:displayName="Relation5" ma:internalName="Relation5">
      <xsd:simpleType>
        <xsd:restriction base="dms:Choice">
          <xsd:enumeration value="Daughter"/>
          <xsd:enumeration value="Son"/>
          <xsd:enumeration value="Step-Daughter"/>
          <xsd:enumeration value="Step-Son"/>
        </xsd:restriction>
      </xsd:simpleType>
    </xsd:element>
    <xsd:element name="DependantsEducationOccupationLevel5" ma:index="107" nillable="true" ma:displayName="DependantsEducationOccupationLevel5" ma:internalName="DependantsEducationOccupationLevel5">
      <xsd:simpleType>
        <xsd:restriction base="dms:Text"/>
      </xsd:simpleType>
    </xsd:element>
    <xsd:element name="DependantsSchoolUniversity5" ma:index="108" nillable="true" ma:displayName="DependantsSchoolUniversity5" ma:internalName="DependantsSchoolUniversity5">
      <xsd:simpleType>
        <xsd:restriction base="dms:Text"/>
      </xsd:simpleType>
    </xsd:element>
    <xsd:element name="DependantsHealth5" ma:index="109" nillable="true" ma:displayName="DependantsHealth5" ma:internalName="DependantsHealth5">
      <xsd:simpleType>
        <xsd:restriction base="dms:Text"/>
      </xsd:simpleType>
    </xsd:element>
    <xsd:element name="JobTitle1" ma:index="110" nillable="true" ma:displayName="JobTitle" ma:internalName="JobTitle1">
      <xsd:simpleType>
        <xsd:restriction base="dms:Text"/>
      </xsd:simpleType>
    </xsd:element>
    <xsd:element name="EmploymentStatus" ma:index="111" nillable="true" ma:displayName="EmploymentStatus" ma:internalName="EmploymentStatus">
      <xsd:simpleType>
        <xsd:restriction base="dms:Choice">
          <xsd:enumeration value="Employee"/>
          <xsd:enumeration value="Working Director"/>
          <xsd:enumeration value="Sole Trader"/>
          <xsd:enumeration value="Home Duties"/>
          <xsd:enumeration value="Unemployed"/>
        </xsd:restriction>
      </xsd:simpleType>
    </xsd:element>
    <xsd:element name="Employer" ma:index="112" nillable="true" ma:displayName="Employer" ma:internalName="Employer">
      <xsd:simpleType>
        <xsd:restriction base="dms:Text"/>
      </xsd:simpleType>
    </xsd:element>
    <xsd:element name="HoursPerWeek" ma:index="113" nillable="true" ma:displayName="HoursPerWeek" ma:internalName="HoursPerWeek">
      <xsd:simpleType>
        <xsd:restriction base="dms:Text"/>
      </xsd:simpleType>
    </xsd:element>
    <xsd:element name="Qualifications" ma:index="114" nillable="true" ma:displayName="Qualifications" ma:internalName="Qualifications">
      <xsd:simpleType>
        <xsd:restriction base="dms:Text"/>
      </xsd:simpleType>
    </xsd:element>
    <xsd:element name="Remuneration" ma:index="115" nillable="true" ma:displayName="Remuneration" ma:internalName="Remuneration">
      <xsd:simpleType>
        <xsd:restriction base="dms:Text"/>
      </xsd:simpleType>
    </xsd:element>
    <xsd:element name="Duties" ma:index="116" nillable="true" ma:displayName="Duties" ma:internalName="Duties">
      <xsd:simpleType>
        <xsd:restriction base="dms:Text"/>
      </xsd:simpleType>
    </xsd:element>
    <xsd:element name="JobTitleP" ma:index="117" nillable="true" ma:displayName="JobTitleP" ma:internalName="JobTitleP">
      <xsd:simpleType>
        <xsd:restriction base="dms:Text"/>
      </xsd:simpleType>
    </xsd:element>
    <xsd:element name="EmploymentStatusP" ma:index="118" nillable="true" ma:displayName="EmploymentStatusP" ma:internalName="EmploymentStatusP">
      <xsd:simpleType>
        <xsd:restriction base="dms:Choice">
          <xsd:enumeration value="Employee"/>
          <xsd:enumeration value="Working Director"/>
          <xsd:enumeration value="Sole Trader"/>
          <xsd:enumeration value="Home Duties"/>
          <xsd:enumeration value="Unemployed"/>
        </xsd:restriction>
      </xsd:simpleType>
    </xsd:element>
    <xsd:element name="EmployerP" ma:index="119" nillable="true" ma:displayName="EmployerP" ma:internalName="EmployerP">
      <xsd:simpleType>
        <xsd:restriction base="dms:Text"/>
      </xsd:simpleType>
    </xsd:element>
    <xsd:element name="HoursPerWeekP" ma:index="120" nillable="true" ma:displayName="HoursPerWeekP" ma:internalName="HoursPerWeekP">
      <xsd:simpleType>
        <xsd:restriction base="dms:Text"/>
      </xsd:simpleType>
    </xsd:element>
    <xsd:element name="QualificationsP" ma:index="121" nillable="true" ma:displayName="QualificationsP" ma:internalName="QualificationsP">
      <xsd:simpleType>
        <xsd:restriction base="dms:Text"/>
      </xsd:simpleType>
    </xsd:element>
    <xsd:element name="RemunerationP" ma:index="122" nillable="true" ma:displayName="RemunerationP" ma:internalName="RemunerationP">
      <xsd:simpleType>
        <xsd:restriction base="dms:Text"/>
      </xsd:simpleType>
    </xsd:element>
    <xsd:element name="DutiesP" ma:index="123" nillable="true" ma:displayName="DutiesP" ma:internalName="DutiesP">
      <xsd:simpleType>
        <xsd:restriction base="dms:Text"/>
      </xsd:simpleType>
    </xsd:element>
    <xsd:element name="HealthCondition" ma:index="124" nillable="true" ma:displayName="HealthCondition" ma:internalName="HealthCondition">
      <xsd:simpleType>
        <xsd:restriction base="dms:Note">
          <xsd:maxLength value="255"/>
        </xsd:restriction>
      </xsd:simpleType>
    </xsd:element>
    <xsd:element name="HealthConditionP" ma:index="125" nillable="true" ma:displayName="HealthConditionP" ma:internalName="HealthConditionP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House" ma:index="126" nillable="true" ma:displayName="House" ma:internalName="House">
      <xsd:simpleType>
        <xsd:restriction base="dms:Text"/>
      </xsd:simpleType>
    </xsd:element>
    <xsd:element name="Contents" ma:index="127" nillable="true" ma:displayName="Contents" ma:internalName="Contents">
      <xsd:simpleType>
        <xsd:restriction base="dms:Text"/>
      </xsd:simpleType>
    </xsd:element>
    <xsd:element name="Supe" ma:index="128" nillable="true" ma:displayName="Super" ma:internalName="Supe">
      <xsd:simpleType>
        <xsd:restriction base="dms:Text"/>
      </xsd:simpleType>
    </xsd:element>
    <xsd:element name="Cash" ma:index="129" nillable="true" ma:displayName="Cash" ma:internalName="Cash">
      <xsd:simpleType>
        <xsd:restriction base="dms:Text"/>
      </xsd:simpleType>
    </xsd:element>
    <xsd:element name="Shares" ma:index="130" nillable="true" ma:displayName="Shares" ma:internalName="Shares">
      <xsd:simpleType>
        <xsd:restriction base="dms:Text"/>
      </xsd:simpleType>
    </xsd:element>
    <xsd:element name="InvestmentProperties" ma:index="131" nillable="true" ma:displayName="InvestmentProperties" ma:internalName="InvestmentProperties">
      <xsd:simpleType>
        <xsd:restriction base="dms:Text"/>
      </xsd:simpleType>
    </xsd:element>
    <xsd:element name="BusinessValue" ma:index="132" nillable="true" ma:displayName="BusinessValue" ma:internalName="BusinessValue">
      <xsd:simpleType>
        <xsd:restriction base="dms:Text"/>
      </xsd:simpleType>
    </xsd:element>
    <xsd:element name="PotentialInheritance" ma:index="133" nillable="true" ma:displayName="PotentialInheritance" ma:internalName="PotentialInheritance">
      <xsd:simpleType>
        <xsd:restriction base="dms:Text"/>
      </xsd:simpleType>
    </xsd:element>
    <xsd:element name="Mortgage" ma:index="134" nillable="true" ma:displayName="Mortgage" ma:internalName="Mortgage">
      <xsd:simpleType>
        <xsd:restriction base="dms:Text"/>
      </xsd:simpleType>
    </xsd:element>
    <xsd:element name="PersonalLoans" ma:index="135" nillable="true" ma:displayName="PersonalLoans" ma:internalName="PersonalLoans">
      <xsd:simpleType>
        <xsd:restriction base="dms:Text"/>
      </xsd:simpleType>
    </xsd:element>
    <xsd:element name="CreditCardDebt" ma:index="136" nillable="true" ma:displayName="CreditCardDebt" ma:internalName="CreditCardDebt">
      <xsd:simpleType>
        <xsd:restriction base="dms:Text"/>
      </xsd:simpleType>
    </xsd:element>
    <xsd:element name="InvestmentLoans" ma:index="137" nillable="true" ma:displayName="InvestmentLoans" ma:internalName="InvestmentLoans">
      <xsd:simpleType>
        <xsd:restriction base="dms:Text"/>
      </xsd:simpleType>
    </xsd:element>
    <xsd:element name="Leases" ma:index="138" nillable="true" ma:displayName="Leases" ma:internalName="Leases">
      <xsd:simpleType>
        <xsd:restriction base="dms:Text"/>
      </xsd:simpleType>
    </xsd:element>
    <xsd:element name="BusinessDebt" ma:index="139" nillable="true" ma:displayName="BusinessDebt" ma:internalName="BusinessDebt">
      <xsd:simpleType>
        <xsd:restriction base="dms:Text"/>
      </xsd:simpleType>
    </xsd:element>
    <xsd:element name="Liabilites" ma:index="140" nillable="true" ma:displayName="Liabilites" ma:internalName="Liabilites">
      <xsd:simpleType>
        <xsd:restriction base="dms:Text"/>
      </xsd:simpleType>
    </xsd:element>
    <xsd:element name="HouseP" ma:index="141" nillable="true" ma:displayName="HouseP" ma:internalName="HouseP">
      <xsd:simpleType>
        <xsd:restriction base="dms:Text"/>
      </xsd:simpleType>
    </xsd:element>
    <xsd:element name="ContentsP" ma:index="142" nillable="true" ma:displayName="ContentsP" ma:internalName="ContentsP">
      <xsd:simpleType>
        <xsd:restriction base="dms:Text"/>
      </xsd:simpleType>
    </xsd:element>
    <xsd:element name="SuperP" ma:index="143" nillable="true" ma:displayName="SuperP" ma:internalName="SuperP">
      <xsd:simpleType>
        <xsd:restriction base="dms:Text"/>
      </xsd:simpleType>
    </xsd:element>
    <xsd:element name="CashP" ma:index="144" nillable="true" ma:displayName="CashP" ma:internalName="CashP">
      <xsd:simpleType>
        <xsd:restriction base="dms:Text"/>
      </xsd:simpleType>
    </xsd:element>
    <xsd:element name="SharesP" ma:index="145" nillable="true" ma:displayName="SharesP" ma:internalName="SharesP">
      <xsd:simpleType>
        <xsd:restriction base="dms:Text"/>
      </xsd:simpleType>
    </xsd:element>
    <xsd:element name="InvestmentPropertiesP" ma:index="146" nillable="true" ma:displayName="InvestmentPropertiesP" ma:internalName="InvestmentPropertiesP">
      <xsd:simpleType>
        <xsd:restriction base="dms:Text"/>
      </xsd:simpleType>
    </xsd:element>
    <xsd:element name="BusinessValueP" ma:index="147" nillable="true" ma:displayName="BusinessValueP" ma:internalName="BusinessValueP">
      <xsd:simpleType>
        <xsd:restriction base="dms:Text"/>
      </xsd:simpleType>
    </xsd:element>
    <xsd:element name="PotentialInheritanceP" ma:index="148" nillable="true" ma:displayName="PotentialInheritanceP" ma:internalName="PotentialInheritanceP">
      <xsd:simpleType>
        <xsd:restriction base="dms:Text"/>
      </xsd:simpleType>
    </xsd:element>
    <xsd:element name="MortgageP" ma:index="149" nillable="true" ma:displayName="MortgageP" ma:internalName="MortgageP">
      <xsd:simpleType>
        <xsd:restriction base="dms:Text"/>
      </xsd:simpleType>
    </xsd:element>
    <xsd:element name="PersonalLoansP" ma:index="150" nillable="true" ma:displayName="PersonalLoansP" ma:internalName="PersonalLoansP">
      <xsd:simpleType>
        <xsd:restriction base="dms:Text"/>
      </xsd:simpleType>
    </xsd:element>
    <xsd:element name="CreditCardDebtP" ma:index="151" nillable="true" ma:displayName="CreditCardDebtP" ma:internalName="CreditCardDebtP">
      <xsd:simpleType>
        <xsd:restriction base="dms:Text"/>
      </xsd:simpleType>
    </xsd:element>
    <xsd:element name="InvestmentLoansP" ma:index="152" nillable="true" ma:displayName="InvestmentLoansP" ma:internalName="InvestmentLoansP">
      <xsd:simpleType>
        <xsd:restriction base="dms:Text"/>
      </xsd:simpleType>
    </xsd:element>
    <xsd:element name="LeasesP" ma:index="153" nillable="true" ma:displayName="LeasesP" ma:internalName="LeasesP">
      <xsd:simpleType>
        <xsd:restriction base="dms:Text"/>
      </xsd:simpleType>
    </xsd:element>
    <xsd:element name="BusinessDebtP" ma:index="154" nillable="true" ma:displayName="BusinessDebtP" ma:internalName="BusinessDebtP">
      <xsd:simpleType>
        <xsd:restriction base="dms:Text"/>
      </xsd:simpleType>
    </xsd:element>
    <xsd:element name="LiabilitesP" ma:index="155" nillable="true" ma:displayName="LiabilitesP" ma:internalName="LiabilitesP">
      <xsd:simpleType>
        <xsd:restriction base="dms:Text"/>
      </xsd:simpleType>
    </xsd:element>
    <xsd:element name="HouseJ" ma:index="156" nillable="true" ma:displayName="HouseJ" ma:internalName="HouseJ">
      <xsd:simpleType>
        <xsd:restriction base="dms:Text"/>
      </xsd:simpleType>
    </xsd:element>
    <xsd:element name="ContentsJ" ma:index="157" nillable="true" ma:displayName="ContentsJ" ma:internalName="ContentsJ">
      <xsd:simpleType>
        <xsd:restriction base="dms:Text"/>
      </xsd:simpleType>
    </xsd:element>
    <xsd:element name="SuperJ" ma:index="158" nillable="true" ma:displayName="SuperJ" ma:internalName="SuperJ">
      <xsd:simpleType>
        <xsd:restriction base="dms:Text"/>
      </xsd:simpleType>
    </xsd:element>
    <xsd:element name="CashJ" ma:index="159" nillable="true" ma:displayName="CashJ" ma:internalName="CashJ">
      <xsd:simpleType>
        <xsd:restriction base="dms:Text"/>
      </xsd:simpleType>
    </xsd:element>
    <xsd:element name="SharesJ" ma:index="160" nillable="true" ma:displayName="SharesJ" ma:internalName="SharesJ">
      <xsd:simpleType>
        <xsd:restriction base="dms:Text"/>
      </xsd:simpleType>
    </xsd:element>
    <xsd:element name="InvestmentPropertiesJ" ma:index="161" nillable="true" ma:displayName="InvestmentPropertiesJ" ma:internalName="InvestmentPropertiesJ">
      <xsd:simpleType>
        <xsd:restriction base="dms:Text"/>
      </xsd:simpleType>
    </xsd:element>
    <xsd:element name="BusinessValueJ" ma:index="162" nillable="true" ma:displayName="BusinessValueJ" ma:internalName="BusinessValueJ">
      <xsd:simpleType>
        <xsd:restriction base="dms:Text"/>
      </xsd:simpleType>
    </xsd:element>
    <xsd:element name="PotentialInheritanceJ" ma:index="163" nillable="true" ma:displayName="PotentialInheritanceJ" ma:internalName="PotentialInheritanceJ">
      <xsd:simpleType>
        <xsd:restriction base="dms:Text"/>
      </xsd:simpleType>
    </xsd:element>
    <xsd:element name="MortgageJ" ma:index="164" nillable="true" ma:displayName="MortgageJ" ma:internalName="MortgageJ">
      <xsd:simpleType>
        <xsd:restriction base="dms:Text"/>
      </xsd:simpleType>
    </xsd:element>
    <xsd:element name="PersonalLoansJ" ma:index="165" nillable="true" ma:displayName="PersonalLoansJ" ma:internalName="PersonalLoansJ">
      <xsd:simpleType>
        <xsd:restriction base="dms:Text"/>
      </xsd:simpleType>
    </xsd:element>
    <xsd:element name="CreditCardDebtJ" ma:index="166" nillable="true" ma:displayName="CreditCardDebtJ" ma:internalName="CreditCardDebtJ">
      <xsd:simpleType>
        <xsd:restriction base="dms:Text"/>
      </xsd:simpleType>
    </xsd:element>
    <xsd:element name="InvestmentLoansJ" ma:index="167" nillable="true" ma:displayName="InvestmentLoansJ" ma:internalName="InvestmentLoansJ">
      <xsd:simpleType>
        <xsd:restriction base="dms:Text"/>
      </xsd:simpleType>
    </xsd:element>
    <xsd:element name="LeasesJ" ma:index="168" nillable="true" ma:displayName="LeasesJ" ma:internalName="LeasesJ">
      <xsd:simpleType>
        <xsd:restriction base="dms:Text"/>
      </xsd:simpleType>
    </xsd:element>
    <xsd:element name="BusinessDebtJ" ma:index="169" nillable="true" ma:displayName="BusinessDebtJ" ma:internalName="BusinessDebtJ">
      <xsd:simpleType>
        <xsd:restriction base="dms:Text"/>
      </xsd:simpleType>
    </xsd:element>
    <xsd:element name="LiabilitesJ" ma:index="170" nillable="true" ma:displayName="LiabilitesJ" ma:internalName="LiabilitesJ">
      <xsd:simpleType>
        <xsd:restriction base="dms:Text"/>
      </xsd:simpleType>
    </xsd:element>
    <xsd:element name="Income" ma:index="171" nillable="true" ma:displayName="Income" ma:internalName="Income">
      <xsd:simpleType>
        <xsd:restriction base="dms:Choice">
          <xsd:enumeration value="Rental Income"/>
          <xsd:enumeration value="Dividends from Shares"/>
          <xsd:enumeration value="Interest Income"/>
          <xsd:enumeration value="Other Income"/>
        </xsd:restriction>
      </xsd:simpleType>
    </xsd:element>
    <xsd:element name="ClientIncome" ma:index="172" nillable="true" ma:displayName="ClientIncome" ma:internalName="ClientIncome">
      <xsd:simpleType>
        <xsd:restriction base="dms:Text"/>
      </xsd:simpleType>
    </xsd:element>
    <xsd:element name="PartnerIncome" ma:index="173" nillable="true" ma:displayName="PartnerIncome" ma:internalName="PartnerIncome">
      <xsd:simpleType>
        <xsd:restriction base="dms:Text"/>
      </xsd:simpleType>
    </xsd:element>
    <xsd:element name="IncomeProtection" ma:index="174" nillable="true" ma:displayName="IncomeProtection" ma:internalName="IncomeProtection">
      <xsd:simpleType>
        <xsd:restriction base="dms:Text"/>
      </xsd:simpleType>
    </xsd:element>
    <xsd:element name="LifeCover" ma:index="175" nillable="true" ma:displayName="LifeCover" ma:internalName="LifeCover">
      <xsd:simpleType>
        <xsd:restriction base="dms:Text"/>
      </xsd:simpleType>
    </xsd:element>
    <xsd:element name="Disable" ma:index="176" nillable="true" ma:displayName="Disable" ma:internalName="Disable">
      <xsd:simpleType>
        <xsd:restriction base="dms:Text"/>
      </xsd:simpleType>
    </xsd:element>
    <xsd:element name="Trauma" ma:index="177" nillable="true" ma:displayName="Trauma" ma:internalName="Trauma">
      <xsd:simpleType>
        <xsd:restriction base="dms:Text"/>
      </xsd:simpleType>
    </xsd:element>
    <xsd:element name="OtherInsured" ma:index="178" nillable="true" ma:displayName="OtherInsured" ma:internalName="OtherInsure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Business xmlns="E0702618-CE74-43FA-A2E5-1E682C64C41F" xsi:nil="true"/>
    <FirstName xmlns="E0702618-CE74-43FA-A2E5-1E682C64C41F" xsi:nil="true"/>
    <FirstNameP xmlns="E0702618-CE74-43FA-A2E5-1E682C64C41F" xsi:nil="true"/>
    <BusinessP xmlns="E0702618-CE74-43FA-A2E5-1E682C64C41F" xsi:nil="true"/>
    <Mother xmlns="E0702618-CE74-43FA-A2E5-1E682C64C41F" xsi:nil="true"/>
    <MotherP xmlns="E0702618-CE74-43FA-A2E5-1E682C64C41F" xsi:nil="true"/>
    <InvestmentProperties xmlns="E0702618-CE74-43FA-A2E5-1E682C64C41F" xsi:nil="true"/>
    <ContentsP xmlns="E0702618-CE74-43FA-A2E5-1E682C64C41F" xsi:nil="true"/>
    <CashP xmlns="E0702618-CE74-43FA-A2E5-1E682C64C41F" xsi:nil="true"/>
    <InvestmentPropertiesP xmlns="E0702618-CE74-43FA-A2E5-1E682C64C41F" xsi:nil="true"/>
    <Brother2DOB xmlns="E0702618-CE74-43FA-A2E5-1E682C64C41F" xsi:nil="true"/>
    <HoursPerWeekP xmlns="E0702618-CE74-43FA-A2E5-1E682C64C41F" xsi:nil="true"/>
    <LifeCover xmlns="E0702618-CE74-43FA-A2E5-1E682C64C41F" xsi:nil="true"/>
    <CorrespondancePreference xmlns="E0702618-CE74-43FA-A2E5-1E682C64C41F" xsi:nil="true"/>
    <FatherHealth xmlns="E0702618-CE74-43FA-A2E5-1E682C64C41F"/>
    <SisterHealth2 xmlns="E0702618-CE74-43FA-A2E5-1E682C64C41F"/>
    <DependantsSurName1 xmlns="E0702618-CE74-43FA-A2E5-1E682C64C41F" xsi:nil="true"/>
    <DependantsSurName4 xmlns="E0702618-CE74-43FA-A2E5-1E682C64C41F" xsi:nil="true"/>
    <EmploymentStatus xmlns="E0702618-CE74-43FA-A2E5-1E682C64C41F" xsi:nil="true"/>
    <HealthConditionP xmlns="E0702618-CE74-43FA-A2E5-1E682C64C41F">
      <UserInfo>
        <DisplayName/>
        <AccountId xsi:nil="true"/>
        <AccountType/>
      </UserInfo>
    </HealthConditionP>
    <LiabilitesJ xmlns="E0702618-CE74-43FA-A2E5-1E682C64C41F" xsi:nil="true"/>
    <Will xmlns="E0702618-CE74-43FA-A2E5-1E682C64C41F" xsi:nil="true"/>
    <Brother2 xmlns="E0702618-CE74-43FA-A2E5-1E682C64C41F" xsi:nil="true"/>
    <DependantsFirst3 xmlns="E0702618-CE74-43FA-A2E5-1E682C64C41F" xsi:nil="true"/>
    <DependantsFirst4 xmlns="E0702618-CE74-43FA-A2E5-1E682C64C41F" xsi:nil="true"/>
    <Supe xmlns="E0702618-CE74-43FA-A2E5-1E682C64C41F" xsi:nil="true"/>
    <Mortgage xmlns="E0702618-CE74-43FA-A2E5-1E682C64C41F" xsi:nil="true"/>
    <BusinessValueJ xmlns="E0702618-CE74-43FA-A2E5-1E682C64C41F" xsi:nil="true"/>
    <ClientIncome xmlns="E0702618-CE74-43FA-A2E5-1E682C64C41F" xsi:nil="true"/>
    <OtherInsured xmlns="E0702618-CE74-43FA-A2E5-1E682C64C41F" xsi:nil="true"/>
    <Dependants3 xmlns="E0702618-CE74-43FA-A2E5-1E682C64C41F" xsi:nil="true"/>
    <DependantsEducationOccupationLevel5 xmlns="E0702618-CE74-43FA-A2E5-1E682C64C41F" xsi:nil="true"/>
    <JobTitle1 xmlns="E0702618-CE74-43FA-A2E5-1E682C64C41F" xsi:nil="true"/>
    <Liabilites xmlns="E0702618-CE74-43FA-A2E5-1E682C64C41F" xsi:nil="true"/>
    <LeasesP xmlns="E0702618-CE74-43FA-A2E5-1E682C64C41F" xsi:nil="true"/>
    <BusinessDebtJ xmlns="E0702618-CE74-43FA-A2E5-1E682C64C41F" xsi:nil="true"/>
    <Accountant xmlns="E0702618-CE74-43FA-A2E5-1E682C64C41F" xsi:nil="true"/>
    <Sister xmlns="E0702618-CE74-43FA-A2E5-1E682C64C41F" xsi:nil="true"/>
    <BrotherPDOB xmlns="E0702618-CE74-43FA-A2E5-1E682C64C41F" xsi:nil="true"/>
    <DependantsSurName1ddRelation2 xmlns="E0702618-CE74-43FA-A2E5-1E682C64C41F" xsi:nil="true"/>
    <Dependants2 xmlns="E0702618-CE74-43FA-A2E5-1E682C64C41F" xsi:nil="true"/>
    <DependantsEducationOccupationLevel4 xmlns="E0702618-CE74-43FA-A2E5-1E682C64C41F" xsi:nil="true"/>
    <PotentialInheritanceJ xmlns="E0702618-CE74-43FA-A2E5-1E682C64C41F" xsi:nil="true"/>
    <Residential xmlns="E0702618-CE74-43FA-A2E5-1E682C64C41F" xsi:nil="true"/>
    <SolicitorP xmlns="E0702618-CE74-43FA-A2E5-1E682C64C41F" xsi:nil="true"/>
    <Dependants1 xmlns="E0702618-CE74-43FA-A2E5-1E682C64C41F" xsi:nil="true"/>
    <DependantsSurName5 xmlns="E0702618-CE74-43FA-A2E5-1E682C64C41F" xsi:nil="true"/>
    <InvestmentPropertiesJ xmlns="E0702618-CE74-43FA-A2E5-1E682C64C41F" xsi:nil="true"/>
    <MotherPDOB xmlns="E0702618-CE74-43FA-A2E5-1E682C64C41F" xsi:nil="true"/>
    <DependantsFirst5 xmlns="E0702618-CE74-43FA-A2E5-1E682C64C41F" xsi:nil="true"/>
    <Employer xmlns="E0702618-CE74-43FA-A2E5-1E682C64C41F" xsi:nil="true"/>
    <Shares xmlns="E0702618-CE74-43FA-A2E5-1E682C64C41F" xsi:nil="true"/>
    <SharesP xmlns="E0702618-CE74-43FA-A2E5-1E682C64C41F" xsi:nil="true"/>
    <Gender xmlns="E0702618-CE74-43FA-A2E5-1E682C64C41F" xsi:nil="true"/>
    <Email xmlns="E0702618-CE74-43FA-A2E5-1E682C64C41F" xsi:nil="true"/>
    <BrotherDOB xmlns="E0702618-CE74-43FA-A2E5-1E682C64C41F" xsi:nil="true"/>
    <SisterHealthP xmlns="E0702618-CE74-43FA-A2E5-1E682C64C41F"/>
    <DependantsEducationOccupationLevel1 xmlns="E0702618-CE74-43FA-A2E5-1E682C64C41F" xsi:nil="true"/>
    <DependantsSchoolUniversity1 xmlns="E0702618-CE74-43FA-A2E5-1E682C64C41F" xsi:nil="true"/>
    <RemunerationP xmlns="E0702618-CE74-43FA-A2E5-1E682C64C41F" xsi:nil="true"/>
    <House xmlns="E0702618-CE74-43FA-A2E5-1E682C64C41F" xsi:nil="true"/>
    <Contents xmlns="E0702618-CE74-43FA-A2E5-1E682C64C41F" xsi:nil="true"/>
    <Cash xmlns="E0702618-CE74-43FA-A2E5-1E682C64C41F" xsi:nil="true"/>
    <HouseP xmlns="E0702618-CE74-43FA-A2E5-1E682C64C41F" xsi:nil="true"/>
    <HouseJ xmlns="E0702618-CE74-43FA-A2E5-1E682C64C41F" xsi:nil="true"/>
    <Disable xmlns="E0702618-CE74-43FA-A2E5-1E682C64C41F" xsi:nil="true"/>
    <Smoker xmlns="E0702618-CE74-43FA-A2E5-1E682C64C41F" xsi:nil="true"/>
    <RACVP xmlns="E0702618-CE74-43FA-A2E5-1E682C64C41F" xsi:nil="true"/>
    <SmokerP xmlns="E0702618-CE74-43FA-A2E5-1E682C64C41F" xsi:nil="true"/>
    <MotherHealth xmlns="E0702618-CE74-43FA-A2E5-1E682C64C41F"/>
    <MotherHealthP xmlns="E0702618-CE74-43FA-A2E5-1E682C64C41F"/>
    <HoursPerWeek xmlns="E0702618-CE74-43FA-A2E5-1E682C64C41F" xsi:nil="true"/>
    <Duties xmlns="E0702618-CE74-43FA-A2E5-1E682C64C41F" xsi:nil="true"/>
    <JobTitleP xmlns="E0702618-CE74-43FA-A2E5-1E682C64C41F" xsi:nil="true"/>
    <DutiesP xmlns="E0702618-CE74-43FA-A2E5-1E682C64C41F" xsi:nil="true"/>
    <MortgageJ xmlns="E0702618-CE74-43FA-A2E5-1E682C64C41F" xsi:nil="true"/>
    <DoB xmlns="E0702618-CE74-43FA-A2E5-1E682C64C41F" xsi:nil="true"/>
    <Qantas xmlns="E0702618-CE74-43FA-A2E5-1E682C64C41F" xsi:nil="true"/>
    <DoBP xmlns="E0702618-CE74-43FA-A2E5-1E682C64C41F" xsi:nil="true"/>
    <QantasP xmlns="E0702618-CE74-43FA-A2E5-1E682C64C41F" xsi:nil="true"/>
    <MotherDOB xmlns="E0702618-CE74-43FA-A2E5-1E682C64C41F" xsi:nil="true"/>
    <SisterHealth2P xmlns="E0702618-CE74-43FA-A2E5-1E682C64C41F"/>
    <DependantsEducationOccupationLevel3 xmlns="E0702618-CE74-43FA-A2E5-1E682C64C41F" xsi:nil="true"/>
    <DependantsSchoolUniversity3 xmlns="E0702618-CE74-43FA-A2E5-1E682C64C41F" xsi:nil="true"/>
    <DependantsHealth4 xmlns="E0702618-CE74-43FA-A2E5-1E682C64C41F" xsi:nil="true"/>
    <Dependants5 xmlns="E0702618-CE74-43FA-A2E5-1E682C64C41F" xsi:nil="true"/>
    <HealthCondition xmlns="E0702618-CE74-43FA-A2E5-1E682C64C41F" xsi:nil="true"/>
    <PartnerIncome xmlns="E0702618-CE74-43FA-A2E5-1E682C64C41F" xsi:nil="true"/>
    <IncomeProtection xmlns="E0702618-CE74-43FA-A2E5-1E682C64C41F" xsi:nil="true"/>
    <MobileP xmlns="E0702618-CE74-43FA-A2E5-1E682C64C41F" xsi:nil="true"/>
    <DependantsFirst1 xmlns="E0702618-CE74-43FA-A2E5-1E682C64C41F" xsi:nil="true"/>
    <DependantsEducationOccupationLevel2 xmlns="E0702618-CE74-43FA-A2E5-1E682C64C41F" xsi:nil="true"/>
    <DependantsSchoolUniversity2 xmlns="E0702618-CE74-43FA-A2E5-1E682C64C41F" xsi:nil="true"/>
    <Dependants4 xmlns="E0702618-CE74-43FA-A2E5-1E682C64C41F" xsi:nil="true"/>
    <DependantsHealth5 xmlns="E0702618-CE74-43FA-A2E5-1E682C64C41F" xsi:nil="true"/>
    <Income xmlns="E0702618-CE74-43FA-A2E5-1E682C64C41F" xsi:nil="true"/>
    <FatherPDOB xmlns="E0702618-CE74-43FA-A2E5-1E682C64C41F" xsi:nil="true"/>
    <Brother2PDOB xmlns="E0702618-CE74-43FA-A2E5-1E682C64C41F" xsi:nil="true"/>
    <Relation1 xmlns="E0702618-CE74-43FA-A2E5-1E682C64C41F" xsi:nil="true"/>
    <DependantsHealth2 xmlns="E0702618-CE74-43FA-A2E5-1E682C64C41F" xsi:nil="true"/>
    <DependantsSchoolUniversity5 xmlns="E0702618-CE74-43FA-A2E5-1E682C64C41F" xsi:nil="true"/>
    <LiabilitesP xmlns="E0702618-CE74-43FA-A2E5-1E682C64C41F" xsi:nil="true"/>
    <Trauma xmlns="E0702618-CE74-43FA-A2E5-1E682C64C41F" xsi:nil="true"/>
    <Home xmlns="E0702618-CE74-43FA-A2E5-1E682C64C41F" xsi:nil="true"/>
    <HomeP xmlns="E0702618-CE74-43FA-A2E5-1E682C64C41F" xsi:nil="true"/>
    <AccountantP xmlns="E0702618-CE74-43FA-A2E5-1E682C64C41F" xsi:nil="true"/>
    <SisterP xmlns="E0702618-CE74-43FA-A2E5-1E682C64C41F" xsi:nil="true"/>
    <Sister2PDOB xmlns="E0702618-CE74-43FA-A2E5-1E682C64C41F" xsi:nil="true"/>
    <DependantsHealth3 xmlns="E0702618-CE74-43FA-A2E5-1E682C64C41F" xsi:nil="true"/>
    <DependantsSchoolUniversity4 xmlns="E0702618-CE74-43FA-A2E5-1E682C64C41F" xsi:nil="true"/>
    <SuperP xmlns="E0702618-CE74-43FA-A2E5-1E682C64C41F" xsi:nil="true"/>
    <InvestmentLoansJ xmlns="E0702618-CE74-43FA-A2E5-1E682C64C41F" xsi:nil="true"/>
    <xd_ProgID xmlns="http://schemas.microsoft.com/sharepoint/v3" xsi:nil="true"/>
    <CorrespondancePreferenceP xmlns="E0702618-CE74-43FA-A2E5-1E682C64C41F" xsi:nil="true"/>
    <BrotherHealth xmlns="E0702618-CE74-43FA-A2E5-1E682C64C41F"/>
    <BrotherHealth2 xmlns="E0702618-CE74-43FA-A2E5-1E682C64C41F"/>
    <BrotherHealthP xmlns="E0702618-CE74-43FA-A2E5-1E682C64C41F"/>
    <BrotherHealth2P xmlns="E0702618-CE74-43FA-A2E5-1E682C64C41F"/>
    <DependantsSurName3 xmlns="E0702618-CE74-43FA-A2E5-1E682C64C41F" xsi:nil="true"/>
    <Relation3 xmlns="E0702618-CE74-43FA-A2E5-1E682C64C41F" xsi:nil="true"/>
    <EmploymentStatusP xmlns="E0702618-CE74-43FA-A2E5-1E682C64C41F" xsi:nil="true"/>
    <PersonalLoans xmlns="E0702618-CE74-43FA-A2E5-1E682C64C41F" xsi:nil="true"/>
    <PersonalLoansP xmlns="E0702618-CE74-43FA-A2E5-1E682C64C41F" xsi:nil="true"/>
    <CashJ xmlns="E0702618-CE74-43FA-A2E5-1E682C64C41F" xsi:nil="true"/>
    <CreditCardDebtJ xmlns="E0702618-CE74-43FA-A2E5-1E682C64C41F" xsi:nil="true"/>
    <LeasesJ xmlns="E0702618-CE74-43FA-A2E5-1E682C64C41F" xsi:nil="true"/>
    <DateCaptured xmlns="E0702618-CE74-43FA-A2E5-1E682C64C41F" xsi:nil="true"/>
    <Marital xmlns="E0702618-CE74-43FA-A2E5-1E682C64C41F" xsi:nil="true"/>
    <MaritalP xmlns="E0702618-CE74-43FA-A2E5-1E682C64C41F" xsi:nil="true"/>
    <WillP xmlns="E0702618-CE74-43FA-A2E5-1E682C64C41F" xsi:nil="true"/>
    <Brother xmlns="E0702618-CE74-43FA-A2E5-1E682C64C41F" xsi:nil="true"/>
    <SisterDOB xmlns="E0702618-CE74-43FA-A2E5-1E682C64C41F" xsi:nil="true"/>
    <FatherHealth1 xmlns="E0702618-CE74-43FA-A2E5-1E682C64C41F"/>
    <BrotherP xmlns="E0702618-CE74-43FA-A2E5-1E682C64C41F" xsi:nil="true"/>
    <Brother2P xmlns="E0702618-CE74-43FA-A2E5-1E682C64C41F" xsi:nil="true"/>
    <DependantsHealth1 xmlns="E0702618-CE74-43FA-A2E5-1E682C64C41F" xsi:nil="true"/>
    <Relation2 xmlns="E0702618-CE74-43FA-A2E5-1E682C64C41F" xsi:nil="true"/>
    <MortgageP xmlns="E0702618-CE74-43FA-A2E5-1E682C64C41F" xsi:nil="true"/>
    <GenderP xmlns="E0702618-CE74-43FA-A2E5-1E682C64C41F" xsi:nil="true"/>
    <EmailP xmlns="E0702618-CE74-43FA-A2E5-1E682C64C41F" xsi:nil="true"/>
    <SisterHealth xmlns="E0702618-CE74-43FA-A2E5-1E682C64C41F" xsi:nil="true"/>
    <Relation5 xmlns="E0702618-CE74-43FA-A2E5-1E682C64C41F" xsi:nil="true"/>
    <Remuneration xmlns="E0702618-CE74-43FA-A2E5-1E682C64C41F" xsi:nil="true"/>
    <CreditCardDebt xmlns="E0702618-CE74-43FA-A2E5-1E682C64C41F" xsi:nil="true"/>
    <Leases xmlns="E0702618-CE74-43FA-A2E5-1E682C64C41F" xsi:nil="true"/>
    <CreditCardDebtP xmlns="E0702618-CE74-43FA-A2E5-1E682C64C41F" xsi:nil="true"/>
    <RACV xmlns="E0702618-CE74-43FA-A2E5-1E682C64C41F" xsi:nil="true"/>
    <SurNameP xmlns="E0702618-CE74-43FA-A2E5-1E682C64C41F" xsi:nil="true"/>
    <FatherDOB xmlns="E0702618-CE74-43FA-A2E5-1E682C64C41F" xsi:nil="true"/>
    <Relation4 xmlns="E0702618-CE74-43FA-A2E5-1E682C64C41F" xsi:nil="true"/>
    <InvestmentLoans xmlns="E0702618-CE74-43FA-A2E5-1E682C64C41F" xsi:nil="true"/>
    <InvestmentLoansP xmlns="E0702618-CE74-43FA-A2E5-1E682C64C41F" xsi:nil="true"/>
    <SuperJ xmlns="E0702618-CE74-43FA-A2E5-1E682C64C41F" xsi:nil="true"/>
    <SharesJ xmlns="E0702618-CE74-43FA-A2E5-1E682C64C41F" xsi:nil="true"/>
    <Solicitor xmlns="E0702618-CE74-43FA-A2E5-1E682C64C41F" xsi:nil="true"/>
    <SisterPDOB xmlns="E0702618-CE74-43FA-A2E5-1E682C64C41F" xsi:nil="true"/>
    <Qualifications xmlns="E0702618-CE74-43FA-A2E5-1E682C64C41F" xsi:nil="true"/>
    <QualificationsP xmlns="E0702618-CE74-43FA-A2E5-1E682C64C41F" xsi:nil="true"/>
    <BusinessDebt xmlns="E0702618-CE74-43FA-A2E5-1E682C64C41F" xsi:nil="true"/>
    <BusinessDebtP xmlns="E0702618-CE74-43FA-A2E5-1E682C64C41F" xsi:nil="true"/>
    <ContentsJ xmlns="E0702618-CE74-43FA-A2E5-1E682C64C41F" xsi:nil="true"/>
    <PersonalLoansJ xmlns="E0702618-CE74-43FA-A2E5-1E682C64C41F" xsi:nil="true"/>
    <Referrer xmlns="E0702618-CE74-43FA-A2E5-1E682C64C41F" xsi:nil="true"/>
    <Father xmlns="E0702618-CE74-43FA-A2E5-1E682C64C41F" xsi:nil="true"/>
    <Sister2 xmlns="E0702618-CE74-43FA-A2E5-1E682C64C41F" xsi:nil="true"/>
    <SisterDOB2 xmlns="E0702618-CE74-43FA-A2E5-1E682C64C41F" xsi:nil="true"/>
    <FatherP xmlns="E0702618-CE74-43FA-A2E5-1E682C64C41F" xsi:nil="true"/>
    <Sister2P xmlns="E0702618-CE74-43FA-A2E5-1E682C64C41F" xsi:nil="true"/>
    <DependantsFirst2 xmlns="E0702618-CE74-43FA-A2E5-1E682C64C41F" xsi:nil="true"/>
    <EmployerP xmlns="E0702618-CE74-43FA-A2E5-1E682C64C41F" xsi:nil="true"/>
    <BusinessValue xmlns="E0702618-CE74-43FA-A2E5-1E682C64C41F" xsi:nil="true"/>
    <PotentialInheritance xmlns="E0702618-CE74-43FA-A2E5-1E682C64C41F" xsi:nil="true"/>
    <BusinessValueP xmlns="E0702618-CE74-43FA-A2E5-1E682C64C41F" xsi:nil="true"/>
    <PotentialInheritanceP xmlns="E0702618-CE74-43FA-A2E5-1E682C64C41F" xsi:nil="true"/>
  </documentManagement>
</p:properties>
</file>

<file path=customXml/itemProps1.xml><?xml version="1.0" encoding="utf-8"?>
<ds:datastoreItem xmlns:ds="http://schemas.openxmlformats.org/officeDocument/2006/customXml" ds:itemID="{EB8851AB-D411-4899-AD28-9C3656D14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0702618-CE74-43FA-A2E5-1E682C64C4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1E70BB-186A-4AC5-9121-996BCBEDCDFA}">
  <ds:schemaRefs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E0702618-CE74-43FA-A2E5-1E682C64C41F"/>
    <ds:schemaRef ds:uri="http://schemas.microsoft.com/office/infopath/2007/PartnerControl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Tickbox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Wainwright (DEV Admin)</dc:creator>
  <cp:lastModifiedBy>Jason Wainwright (DEV Admin)</cp:lastModifiedBy>
  <cp:revision>2</cp:revision>
  <dcterms:created xsi:type="dcterms:W3CDTF">2013-08-06T00:57:00Z</dcterms:created>
  <dcterms:modified xsi:type="dcterms:W3CDTF">2013-08-06T00:57:00Z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0x010023F8E649FA7149578C87402887D0813C0088FDBE5BF7E8564AB65F20BEC40189E0</vt:lpwstr>
  </property>
</Properties>
</file>